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81CE0" w14:paraId="1C1267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CC2A4F" w14:textId="2AA2F0D9" w:rsidR="002642D9" w:rsidRPr="002642D9" w:rsidRDefault="005E45E6" w:rsidP="00914DCA">
            <w:pPr>
              <w:pStyle w:val="Title"/>
              <w:jc w:val="both"/>
              <w:rPr>
                <w:rFonts w:cstheme="minorHAnsi"/>
                <w:b/>
                <w:iCs/>
                <w:color w:val="262626" w:themeColor="text1" w:themeTint="D9"/>
                <w:sz w:val="72"/>
                <w:szCs w:val="72"/>
              </w:rPr>
            </w:pPr>
            <w:r w:rsidRPr="009A1E92">
              <w:rPr>
                <w:rFonts w:cstheme="minorHAnsi"/>
                <w:sz w:val="72"/>
                <w:szCs w:val="72"/>
              </w:rPr>
              <w:t>Rajan</w:t>
            </w:r>
            <w:r w:rsidR="00692703" w:rsidRPr="009A1E92">
              <w:rPr>
                <w:rFonts w:cstheme="minorHAnsi"/>
                <w:sz w:val="72"/>
                <w:szCs w:val="72"/>
              </w:rPr>
              <w:t xml:space="preserve"> </w:t>
            </w:r>
            <w:r w:rsidR="00321CB3">
              <w:rPr>
                <w:rFonts w:cstheme="minorHAnsi"/>
                <w:sz w:val="72"/>
                <w:szCs w:val="72"/>
              </w:rPr>
              <w:t xml:space="preserve">    </w:t>
            </w:r>
            <w:r w:rsidRPr="009A1E92">
              <w:rPr>
                <w:rStyle w:val="IntenseEmphasis"/>
                <w:rFonts w:cstheme="minorHAnsi"/>
                <w:sz w:val="72"/>
                <w:szCs w:val="72"/>
              </w:rPr>
              <w:t>Sapkota</w:t>
            </w:r>
          </w:p>
          <w:p w14:paraId="45222777" w14:textId="69F1AB3A" w:rsidR="00692703" w:rsidRPr="00F81CE0" w:rsidRDefault="00881FE0" w:rsidP="00914DCA">
            <w:pPr>
              <w:pStyle w:val="ContactInfo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Australia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    |       </w:t>
            </w:r>
            <w:r w:rsidR="00DB7BDC">
              <w:rPr>
                <w:rFonts w:cstheme="minorHAnsi"/>
                <w:sz w:val="24"/>
                <w:szCs w:val="24"/>
              </w:rPr>
              <w:t>Phone: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0426776466</w:t>
            </w:r>
          </w:p>
          <w:p w14:paraId="24B9DADF" w14:textId="77777777" w:rsidR="00692703" w:rsidRDefault="00000000" w:rsidP="00914DCA">
            <w:pPr>
              <w:pStyle w:val="ContactInfoEmphasis"/>
              <w:contextualSpacing w:val="0"/>
              <w:jc w:val="both"/>
              <w:rPr>
                <w:rStyle w:val="Hyperlink"/>
                <w:rFonts w:cstheme="minorHAnsi"/>
                <w:sz w:val="24"/>
                <w:szCs w:val="24"/>
              </w:rPr>
            </w:pPr>
            <w:hyperlink r:id="rId7" w:history="1">
              <w:r w:rsidR="005E45E6" w:rsidRPr="00F81CE0">
                <w:rPr>
                  <w:rStyle w:val="Hyperlink"/>
                  <w:rFonts w:cstheme="minorHAnsi"/>
                  <w:sz w:val="24"/>
                  <w:szCs w:val="24"/>
                </w:rPr>
                <w:t>Email</w:t>
              </w:r>
            </w:hyperlink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|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845A5B" w:rsidRPr="00F81CE0">
                <w:rPr>
                  <w:rStyle w:val="Hyperlink"/>
                  <w:rFonts w:cstheme="minorHAnsi"/>
                  <w:sz w:val="24"/>
                  <w:szCs w:val="24"/>
                </w:rPr>
                <w:t>LinkedIn Profile</w:t>
              </w:r>
            </w:hyperlink>
          </w:p>
          <w:p w14:paraId="4A50E29C" w14:textId="26C58CA3" w:rsidR="002642D9" w:rsidRPr="00F81CE0" w:rsidRDefault="00000000" w:rsidP="002642D9">
            <w:pPr>
              <w:pStyle w:val="ContactInfoEmphasis"/>
              <w:contextualSpacing w:val="0"/>
              <w:rPr>
                <w:rFonts w:cstheme="minorHAnsi"/>
                <w:sz w:val="24"/>
                <w:szCs w:val="24"/>
              </w:rPr>
            </w:pPr>
            <w:hyperlink r:id="rId9" w:history="1">
              <w:r w:rsidR="002642D9" w:rsidRPr="00B652D5">
                <w:rPr>
                  <w:rStyle w:val="Hyperlink"/>
                  <w:color w:val="00B050"/>
                  <w:sz w:val="24"/>
                  <w:szCs w:val="24"/>
                </w:rPr>
                <w:t>Portfolio Website</w:t>
              </w:r>
            </w:hyperlink>
            <w:r w:rsidR="002642D9" w:rsidRPr="00B652D5">
              <w:rPr>
                <w:rStyle w:val="Hyperlink"/>
                <w:color w:val="00B050"/>
                <w:sz w:val="24"/>
                <w:szCs w:val="24"/>
              </w:rPr>
              <w:t xml:space="preserve"> :</w:t>
            </w:r>
            <w:r w:rsidR="002642D9">
              <w:rPr>
                <w:rStyle w:val="Hyperlink"/>
                <w:color w:val="00B0F0"/>
                <w:sz w:val="24"/>
                <w:szCs w:val="24"/>
              </w:rPr>
              <w:t xml:space="preserve"> </w:t>
            </w:r>
            <w:hyperlink r:id="rId10" w:history="1">
              <w:r w:rsidR="002642D9" w:rsidRPr="002642D9">
                <w:rPr>
                  <w:rStyle w:val="Hyperlink"/>
                  <w:sz w:val="24"/>
                  <w:szCs w:val="24"/>
                </w:rPr>
                <w:t>sapkotarajan.com</w:t>
              </w:r>
            </w:hyperlink>
          </w:p>
        </w:tc>
      </w:tr>
      <w:tr w:rsidR="009571D8" w:rsidRPr="00F81CE0" w14:paraId="00F14512" w14:textId="77777777" w:rsidTr="00692703">
        <w:tc>
          <w:tcPr>
            <w:tcW w:w="9360" w:type="dxa"/>
            <w:tcMar>
              <w:top w:w="432" w:type="dxa"/>
            </w:tcMar>
          </w:tcPr>
          <w:p w14:paraId="1BB4EE40" w14:textId="0360CE4B" w:rsidR="00A24A8A" w:rsidRPr="00F81CE0" w:rsidRDefault="00A24A8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  <w:t>STATEMENT OF OBJECTIVE</w:t>
            </w:r>
          </w:p>
          <w:p w14:paraId="438F4A8D" w14:textId="718045DB" w:rsidR="00B652D5" w:rsidRDefault="00881FE0" w:rsidP="00B652D5">
            <w:pPr>
              <w:keepLines/>
              <w:autoSpaceDE w:val="0"/>
              <w:autoSpaceDN w:val="0"/>
              <w:adjustRightInd w:val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Aspiring </w:t>
            </w:r>
            <w:r w:rsidR="00B652D5">
              <w:rPr>
                <w:rFonts w:ascii="Segoe UI" w:hAnsi="Segoe UI" w:cs="Segoe UI"/>
                <w:color w:val="374151"/>
              </w:rPr>
              <w:t>web developer</w:t>
            </w:r>
            <w:r>
              <w:rPr>
                <w:rFonts w:ascii="Segoe UI" w:hAnsi="Segoe UI" w:cs="Segoe UI"/>
                <w:color w:val="374151"/>
              </w:rPr>
              <w:t xml:space="preserve"> with a passion for exploring the exciting facets of technolog</w:t>
            </w:r>
            <w:r w:rsidR="00B652D5">
              <w:rPr>
                <w:rFonts w:ascii="Segoe UI" w:hAnsi="Segoe UI" w:cs="Segoe UI"/>
                <w:color w:val="374151"/>
              </w:rPr>
              <w:t>y</w:t>
            </w:r>
            <w:r>
              <w:rPr>
                <w:rFonts w:ascii="Segoe UI" w:hAnsi="Segoe UI" w:cs="Segoe UI"/>
                <w:color w:val="374151"/>
              </w:rPr>
              <w:t>. Enthusiastic about connecting with like-minded professionals to expand my network and contribute to innovative projects.</w:t>
            </w:r>
          </w:p>
          <w:p w14:paraId="623254A0" w14:textId="00408177" w:rsidR="00B652D5" w:rsidRDefault="00B652D5" w:rsidP="00B652D5">
            <w:pPr>
              <w:keepLines/>
              <w:autoSpaceDE w:val="0"/>
              <w:autoSpaceDN w:val="0"/>
              <w:adjustRightInd w:val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I am a results-driven programmer with a comprehensive skill set in front-end and back-end technologies, seeking an opportunity to contribute technical expertise, creativity, and collaborative problem-solving skills to a dynamic development team.</w:t>
            </w:r>
          </w:p>
          <w:p w14:paraId="0918368C" w14:textId="35FA011E" w:rsidR="006A35F2" w:rsidRPr="003E5CCF" w:rsidRDefault="006A35F2" w:rsidP="00AB2A2F">
            <w:pPr>
              <w:keepLines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42F37D75" w14:textId="0E6C0055" w:rsidR="004E01EB" w:rsidRPr="00F81CE0" w:rsidRDefault="00000000" w:rsidP="00914DCA">
      <w:pPr>
        <w:pStyle w:val="Heading1"/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1983300934"/>
          <w:placeholder>
            <w:docPart w:val="B8586908328940B8BB27C7982E5DEF80"/>
          </w:placeholder>
          <w:temporary/>
          <w:showingPlcHdr/>
          <w15:appearance w15:val="hidden"/>
        </w:sdtPr>
        <w:sdtContent>
          <w:r w:rsidR="004E01EB" w:rsidRPr="00F81CE0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81CE0" w14:paraId="2298B7F8" w14:textId="77777777" w:rsidTr="00D66A52">
        <w:tc>
          <w:tcPr>
            <w:tcW w:w="9355" w:type="dxa"/>
          </w:tcPr>
          <w:p w14:paraId="50CB5B2F" w14:textId="4FFB327B" w:rsidR="00DB7BDC" w:rsidRDefault="00881FE0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Web Developer |</w:t>
            </w:r>
            <w:r w:rsidR="00DB7BDC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Dented Code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Academy</w:t>
            </w:r>
            <w:r w:rsidR="00DB7BDC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="00DB7BDC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2475FA82" w14:textId="3680EE59" w:rsidR="00DB7BDC" w:rsidRDefault="00DB7BDC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October 2023 TO </w:t>
            </w:r>
            <w:r w:rsidR="002F0FA5">
              <w:rPr>
                <w:rFonts w:cstheme="minorHAnsi"/>
                <w:szCs w:val="22"/>
              </w:rPr>
              <w:t>Feb 2024</w:t>
            </w:r>
          </w:p>
          <w:p w14:paraId="39419A3A" w14:textId="77777777" w:rsidR="00881FE0" w:rsidRPr="003E5CCF" w:rsidRDefault="00881FE0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7333E178" w14:textId="3E242A1E" w:rsidR="00DB7BDC" w:rsidRDefault="00881FE0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Actively engaged in </w:t>
            </w:r>
            <w:r w:rsidR="002F0FA5">
              <w:rPr>
                <w:rFonts w:cstheme="minorHAnsi"/>
                <w:color w:val="auto"/>
                <w:sz w:val="24"/>
                <w:szCs w:val="24"/>
              </w:rPr>
              <w:t>developing responsive websites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using React.js, along with team collaboration.</w:t>
            </w:r>
          </w:p>
          <w:p w14:paraId="2A99291F" w14:textId="77777777" w:rsidR="00DB7BDC" w:rsidRDefault="00DB7BDC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</w:p>
          <w:p w14:paraId="3DBDF4F5" w14:textId="67D59169" w:rsidR="002B4248" w:rsidRDefault="00881FE0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Web Developer | 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Brain</w:t>
            </w:r>
            <w:r w:rsidR="007E576E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s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tack Professional Hub</w:t>
            </w:r>
            <w:r w:rsidR="007E576E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Sydney, Australia</w:t>
            </w:r>
          </w:p>
          <w:p w14:paraId="0B334133" w14:textId="5EC2D7EB" w:rsidR="003E5CCF" w:rsidRDefault="002642D9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December</w:t>
            </w:r>
            <w:r w:rsidR="003E5CCF">
              <w:rPr>
                <w:rFonts w:cstheme="minorHAnsi"/>
                <w:szCs w:val="22"/>
              </w:rPr>
              <w:t xml:space="preserve"> 2021 TO </w:t>
            </w:r>
            <w:r>
              <w:rPr>
                <w:rFonts w:cstheme="minorHAnsi"/>
                <w:szCs w:val="22"/>
              </w:rPr>
              <w:t>April</w:t>
            </w:r>
            <w:r w:rsidR="003E5CCF">
              <w:rPr>
                <w:rFonts w:cstheme="minorHAnsi"/>
                <w:szCs w:val="22"/>
              </w:rPr>
              <w:t xml:space="preserve"> 2022</w:t>
            </w:r>
          </w:p>
          <w:p w14:paraId="233D05AC" w14:textId="77777777" w:rsidR="00881FE0" w:rsidRPr="003E5CCF" w:rsidRDefault="00881FE0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3F906C54" w14:textId="467F7E31" w:rsidR="002B4248" w:rsidRPr="00F81CE0" w:rsidRDefault="00881FE0" w:rsidP="00914DCA">
            <w:pPr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>Creating and debugging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responsive</w:t>
            </w: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websites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for mobile devices</w:t>
            </w: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while consistently meeting project deadlines.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61DF9" w:rsidRPr="00F81CE0" w14:paraId="10940830" w14:textId="77777777" w:rsidTr="001E2D8F">
        <w:trPr>
          <w:trHeight w:val="1606"/>
        </w:trPr>
        <w:tc>
          <w:tcPr>
            <w:tcW w:w="9355" w:type="dxa"/>
            <w:tcMar>
              <w:top w:w="216" w:type="dxa"/>
            </w:tcMar>
          </w:tcPr>
          <w:p w14:paraId="6A53C463" w14:textId="770ABEB3" w:rsidR="008E3BCA" w:rsidRDefault="008E3BCA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Powered By Change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547E66CD" w14:textId="61A7EA11" w:rsidR="003E5CCF" w:rsidRDefault="003E5CC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aUGUST 2021 TO oCTOBER 2021</w:t>
            </w:r>
            <w:r w:rsidR="008F7E63">
              <w:rPr>
                <w:rFonts w:cstheme="minorHAnsi"/>
                <w:szCs w:val="22"/>
              </w:rPr>
              <w:t xml:space="preserve"> </w:t>
            </w:r>
          </w:p>
          <w:p w14:paraId="210B3467" w14:textId="77777777" w:rsidR="00881FE0" w:rsidRPr="003E5CCF" w:rsidRDefault="00881FE0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3EB5A57A" w14:textId="5B75D5AB" w:rsidR="00F61DF9" w:rsidRDefault="00881FE0" w:rsidP="00914DCA">
            <w:pPr>
              <w:jc w:val="both"/>
              <w:rPr>
                <w:rFonts w:ascii="Segoe UI" w:hAnsi="Segoe UI" w:cs="Segoe UI"/>
                <w:color w:val="374151"/>
              </w:rPr>
            </w:pPr>
            <w:r w:rsidRPr="00881FE0">
              <w:rPr>
                <w:rFonts w:ascii="Segoe UI" w:hAnsi="Segoe UI" w:cs="Segoe UI"/>
                <w:color w:val="262626" w:themeColor="text1" w:themeTint="D9"/>
              </w:rPr>
              <w:t>Successfully met client requirements for website development</w:t>
            </w:r>
            <w:r w:rsidR="00574E1A">
              <w:rPr>
                <w:rFonts w:ascii="Segoe UI" w:hAnsi="Segoe UI" w:cs="Segoe UI"/>
                <w:color w:val="262626" w:themeColor="text1" w:themeTint="D9"/>
              </w:rPr>
              <w:t xml:space="preserve"> with WordPress, adding additional customized features</w:t>
            </w:r>
            <w:r w:rsidR="002F0FA5">
              <w:rPr>
                <w:rFonts w:ascii="Segoe UI" w:hAnsi="Segoe UI" w:cs="Segoe UI"/>
                <w:color w:val="262626" w:themeColor="text1" w:themeTint="D9"/>
              </w:rPr>
              <w:t xml:space="preserve"> inn WordPress plugins</w:t>
            </w:r>
            <w:r w:rsidRPr="00881FE0">
              <w:rPr>
                <w:rFonts w:ascii="Segoe UI" w:hAnsi="Segoe UI" w:cs="Segoe UI"/>
                <w:color w:val="262626" w:themeColor="text1" w:themeTint="D9"/>
              </w:rPr>
              <w:t xml:space="preserve"> within specified timeframes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1C0540CF" w14:textId="279B9F64" w:rsidR="00881FE0" w:rsidRPr="00F81CE0" w:rsidRDefault="00881FE0" w:rsidP="00914DC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Education:"/>
        <w:tag w:val="Education:"/>
        <w:id w:val="-1908763273"/>
        <w:placeholder>
          <w:docPart w:val="80CE16D746E748218B49127AD8A9E6C3"/>
        </w:placeholder>
        <w:temporary/>
        <w:showingPlcHdr/>
        <w15:appearance w15:val="hidden"/>
      </w:sdtPr>
      <w:sdtContent>
        <w:p w14:paraId="1A0ADBC0" w14:textId="77777777" w:rsidR="00DA59AA" w:rsidRPr="00F81CE0" w:rsidRDefault="00DA59AA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34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121"/>
      </w:tblGrid>
      <w:tr w:rsidR="001D0BF1" w:rsidRPr="00F81CE0" w14:paraId="5E3E52CC" w14:textId="77777777" w:rsidTr="00B652D5">
        <w:tc>
          <w:tcPr>
            <w:tcW w:w="8121" w:type="dxa"/>
          </w:tcPr>
          <w:p w14:paraId="6EBB3A41" w14:textId="198BC188" w:rsidR="009A1E92" w:rsidRDefault="009A1E92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ACS professional year program</w:t>
            </w:r>
          </w:p>
          <w:p w14:paraId="20978159" w14:textId="08C97F0E" w:rsidR="009A1E92" w:rsidRP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F81CE0">
              <w:rPr>
                <w:rFonts w:cstheme="minorHAnsi"/>
                <w:sz w:val="24"/>
              </w:rPr>
              <w:t xml:space="preserve"> </w:t>
            </w:r>
            <w:r w:rsidRPr="009A1E92">
              <w:rPr>
                <w:rStyle w:val="SubtleReference"/>
                <w:rFonts w:cstheme="minorHAnsi"/>
                <w:szCs w:val="22"/>
              </w:rPr>
              <w:t>QIBA</w:t>
            </w:r>
            <w:r w:rsidR="002642D9">
              <w:rPr>
                <w:rStyle w:val="SubtleReference"/>
                <w:rFonts w:cstheme="minorHAnsi"/>
                <w:szCs w:val="22"/>
              </w:rPr>
              <w:t>, Australia</w:t>
            </w:r>
          </w:p>
          <w:p w14:paraId="060DAC7D" w14:textId="77777777" w:rsid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44EA48D0" w14:textId="04BC14F1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Bachelor of Information Technology</w:t>
            </w:r>
          </w:p>
          <w:p w14:paraId="325E1452" w14:textId="22CA09A3" w:rsidR="007538DC" w:rsidRPr="009A1E92" w:rsidRDefault="002F0FA5" w:rsidP="00914DCA">
            <w:pPr>
              <w:pStyle w:val="Heading2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Style w:val="SubtleReference"/>
                <w:rFonts w:cstheme="minorHAnsi"/>
                <w:sz w:val="22"/>
                <w:szCs w:val="22"/>
              </w:rPr>
              <w:t>A</w:t>
            </w:r>
            <w:r>
              <w:rPr>
                <w:rStyle w:val="SubtleReference"/>
                <w:sz w:val="22"/>
                <w:szCs w:val="22"/>
              </w:rPr>
              <w:t>ustralian institute of business and management</w:t>
            </w:r>
            <w:r w:rsidR="001E2D8F" w:rsidRPr="009A1E92">
              <w:rPr>
                <w:rStyle w:val="SubtleReference"/>
                <w:rFonts w:cstheme="minorHAnsi"/>
                <w:sz w:val="22"/>
                <w:szCs w:val="22"/>
              </w:rPr>
              <w:t xml:space="preserve"> (koi), sydney</w:t>
            </w:r>
          </w:p>
        </w:tc>
      </w:tr>
      <w:tr w:rsidR="00F61DF9" w:rsidRPr="00F81CE0" w14:paraId="5A0DB1BD" w14:textId="77777777" w:rsidTr="00B652D5">
        <w:tc>
          <w:tcPr>
            <w:tcW w:w="8121" w:type="dxa"/>
            <w:tcMar>
              <w:top w:w="216" w:type="dxa"/>
            </w:tcMar>
          </w:tcPr>
          <w:p w14:paraId="4DE15ADE" w14:textId="3936DF9B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advanced diploma of computer systems technology</w:t>
            </w:r>
          </w:p>
          <w:p w14:paraId="1EB705CB" w14:textId="5AECB0CD" w:rsidR="00F61DF9" w:rsidRPr="009A1E92" w:rsidRDefault="002F0FA5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 xml:space="preserve">fED UNI, </w:t>
            </w:r>
            <w:r w:rsidR="001E2D8F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international institute of business and informa</w:t>
            </w:r>
            <w:r w:rsidR="003D07B2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tion technology (iibit)</w:t>
            </w:r>
            <w:r w:rsidR="008C0700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,</w:t>
            </w:r>
          </w:p>
          <w:p w14:paraId="6E65FFA8" w14:textId="77777777" w:rsidR="005E03D2" w:rsidRPr="005E03D2" w:rsidRDefault="008C0700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smallCaps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color w:val="7F7F7F" w:themeColor="text1" w:themeTint="80"/>
                <w:sz w:val="22"/>
                <w:szCs w:val="22"/>
              </w:rPr>
              <w:t>sydney</w:t>
            </w: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Skills:"/>
        <w:tag w:val="Skills:"/>
        <w:id w:val="-1392877668"/>
        <w:placeholder>
          <w:docPart w:val="8CE2ACCC1B11447DB5F47F849EE4439E"/>
        </w:placeholder>
        <w:temporary/>
        <w:showingPlcHdr/>
        <w15:appearance w15:val="hidden"/>
      </w:sdtPr>
      <w:sdtContent>
        <w:p w14:paraId="5A68741A" w14:textId="7031288B" w:rsidR="00486277" w:rsidRPr="00F81CE0" w:rsidRDefault="00486277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7"/>
        <w:gridCol w:w="4683"/>
      </w:tblGrid>
      <w:tr w:rsidR="00C0477B" w:rsidRPr="00C0477B" w14:paraId="67B52AD3" w14:textId="77777777" w:rsidTr="00BF2825">
        <w:trPr>
          <w:trHeight w:val="3739"/>
        </w:trPr>
        <w:tc>
          <w:tcPr>
            <w:tcW w:w="4727" w:type="dxa"/>
          </w:tcPr>
          <w:p w14:paraId="663C6D3F" w14:textId="77777777" w:rsidR="006A35F2" w:rsidRPr="006A35F2" w:rsidRDefault="006A35F2" w:rsidP="00574E1A">
            <w:pPr>
              <w:pStyle w:val="ListBullet"/>
              <w:contextualSpacing w:val="0"/>
              <w:jc w:val="both"/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6A35F2">
              <w:rPr>
                <w:rFonts w:ascii="Calibri" w:hAnsi="Calibri" w:cs="Calibri"/>
                <w:b/>
                <w:bCs/>
              </w:rPr>
              <w:t xml:space="preserve">Front-End Technologies: </w:t>
            </w:r>
          </w:p>
          <w:p w14:paraId="30B26DCD" w14:textId="2C0CA945" w:rsidR="005E03D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HTML, CSS, JavaScript</w:t>
            </w:r>
            <w:r w:rsidR="002F0FA5">
              <w:rPr>
                <w:rFonts w:ascii="Segoe UI" w:hAnsi="Segoe UI" w:cs="Segoe UI"/>
                <w:color w:val="auto"/>
              </w:rPr>
              <w:t>,</w:t>
            </w:r>
            <w:r w:rsidRPr="00B652D5">
              <w:rPr>
                <w:rFonts w:ascii="Segoe UI" w:hAnsi="Segoe UI" w:cs="Segoe UI"/>
                <w:color w:val="auto"/>
              </w:rPr>
              <w:t xml:space="preserve"> React, Redux Bootstrap, Tailwind CSS</w:t>
            </w:r>
            <w:r w:rsidR="002F0FA5">
              <w:rPr>
                <w:rFonts w:ascii="Segoe UI" w:hAnsi="Segoe UI" w:cs="Segoe UI"/>
                <w:color w:val="auto"/>
              </w:rPr>
              <w:t>, Firebase</w:t>
            </w:r>
          </w:p>
          <w:p w14:paraId="2AD81B3B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3F996047" w14:textId="4163A489" w:rsidR="006A35F2" w:rsidRPr="006A35F2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A35F2">
              <w:rPr>
                <w:rFonts w:cstheme="minorHAnsi"/>
                <w:b/>
                <w:bCs/>
              </w:rPr>
              <w:t xml:space="preserve">Back-End Technologies: </w:t>
            </w:r>
          </w:p>
          <w:p w14:paraId="7A0F6652" w14:textId="18F8A18D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Node.js</w:t>
            </w:r>
          </w:p>
          <w:p w14:paraId="470B1A08" w14:textId="39FABBD9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Express.js</w:t>
            </w:r>
          </w:p>
          <w:p w14:paraId="47B375D5" w14:textId="77777777" w:rsidR="006A35F2" w:rsidRDefault="006A35F2" w:rsidP="00B652D5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Segoe UI" w:hAnsi="Segoe UI" w:cs="Segoe UI"/>
                <w:color w:val="374151"/>
              </w:rPr>
            </w:pPr>
          </w:p>
          <w:p w14:paraId="37F62407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374151"/>
              </w:rPr>
            </w:pPr>
          </w:p>
          <w:p w14:paraId="3A1C0141" w14:textId="3B17E268" w:rsidR="00B652D5" w:rsidRPr="00B652D5" w:rsidRDefault="00B652D5" w:rsidP="00B652D5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Content Management System (CMS):</w:t>
            </w:r>
          </w:p>
          <w:p w14:paraId="1641AA40" w14:textId="0FA924A7" w:rsidR="00BF2825" w:rsidRPr="00BF2825" w:rsidRDefault="00B652D5" w:rsidP="00BF282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WordPress</w:t>
            </w:r>
          </w:p>
        </w:tc>
        <w:tc>
          <w:tcPr>
            <w:tcW w:w="4727" w:type="dxa"/>
            <w:tcMar>
              <w:left w:w="360" w:type="dxa"/>
            </w:tcMar>
          </w:tcPr>
          <w:p w14:paraId="48AAE7D5" w14:textId="77777777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Version Control:</w:t>
            </w:r>
          </w:p>
          <w:p w14:paraId="5F8CA2BB" w14:textId="77777777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Git</w:t>
            </w:r>
          </w:p>
          <w:p w14:paraId="369964D1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2A180833" w14:textId="77777777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 xml:space="preserve">Design Tools: </w:t>
            </w:r>
          </w:p>
          <w:p w14:paraId="76FF45FF" w14:textId="77777777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Figma</w:t>
            </w:r>
          </w:p>
          <w:p w14:paraId="2AEF2EA7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8FCCEFB" w14:textId="3C976034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Server Management:</w:t>
            </w:r>
          </w:p>
          <w:p w14:paraId="50CE57D6" w14:textId="130B311F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cPanel</w:t>
            </w:r>
          </w:p>
          <w:p w14:paraId="4C8DDA4E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8799DF2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6EBD812D" w14:textId="77777777" w:rsidR="006A35F2" w:rsidRDefault="006A35F2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5B5CDB4" w14:textId="77777777" w:rsidR="00BF2825" w:rsidRDefault="00BF2825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C156127" w14:textId="77777777" w:rsidR="00BF2825" w:rsidRDefault="00BF2825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7923886" w14:textId="77777777" w:rsidR="006A35F2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B1A79D0" w14:textId="77777777" w:rsidR="006A35F2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6FD20921" w14:textId="0A278DE8" w:rsidR="006A35F2" w:rsidRPr="00B12607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5C29C116" w14:textId="48E15EA1" w:rsidR="004E0243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Hobbies/Interests</w:t>
      </w:r>
    </w:p>
    <w:p w14:paraId="7B1C1781" w14:textId="77777777" w:rsidR="00F81CE0" w:rsidRPr="00C0477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Soccer</w:t>
      </w:r>
    </w:p>
    <w:p w14:paraId="1C0E8F22" w14:textId="577FA413" w:rsidR="00B51D1B" w:rsidRDefault="003D111E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Traveling</w:t>
      </w:r>
    </w:p>
    <w:p w14:paraId="170593D8" w14:textId="1F995D8C" w:rsidR="004E0243" w:rsidRDefault="004E0243" w:rsidP="004E0243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</w:t>
      </w:r>
      <w:r>
        <w:rPr>
          <w:rFonts w:eastAsia="Times New Roman" w:cstheme="minorHAnsi"/>
          <w:color w:val="auto"/>
          <w:sz w:val="24"/>
          <w:szCs w:val="24"/>
        </w:rPr>
        <w:t>oking</w:t>
      </w:r>
    </w:p>
    <w:p w14:paraId="2C61E920" w14:textId="77777777" w:rsidR="00BF2825" w:rsidRDefault="00BF2825" w:rsidP="00BF2825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</w:p>
    <w:p w14:paraId="7655FD40" w14:textId="1FC68E93" w:rsidR="00F36E87" w:rsidRPr="00F36E87" w:rsidRDefault="00F36E87" w:rsidP="00F36E8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AvailabilitY</w:t>
      </w:r>
    </w:p>
    <w:p w14:paraId="0AB6D6A3" w14:textId="5AA42DAD" w:rsidR="00167327" w:rsidRDefault="00F36E87" w:rsidP="00BF2825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      </w:t>
      </w:r>
      <w:r w:rsidRPr="00F36E87">
        <w:rPr>
          <w:rFonts w:cstheme="minorHAnsi"/>
          <w:color w:val="auto"/>
          <w:sz w:val="24"/>
          <w:szCs w:val="24"/>
        </w:rPr>
        <w:t>Available Full-time.</w:t>
      </w:r>
    </w:p>
    <w:p w14:paraId="4DDC22BB" w14:textId="77777777" w:rsidR="00BF2825" w:rsidRPr="00BF2825" w:rsidRDefault="00BF2825" w:rsidP="00BF2825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</w:p>
    <w:p w14:paraId="3D1D780E" w14:textId="56C65919" w:rsidR="00167327" w:rsidRPr="00C0477B" w:rsidRDefault="00167327" w:rsidP="0016732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Referee</w:t>
      </w:r>
    </w:p>
    <w:p w14:paraId="3BCCEEB8" w14:textId="496DE7DB" w:rsidR="007E576E" w:rsidRPr="00F36E87" w:rsidRDefault="002F0FA5" w:rsidP="006B3B54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Provided upon request.</w:t>
      </w:r>
    </w:p>
    <w:sectPr w:rsidR="007E576E" w:rsidRPr="00F36E87" w:rsidSect="005F21CA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0276F" w14:textId="77777777" w:rsidR="00394B12" w:rsidRDefault="00394B12" w:rsidP="0068194B">
      <w:r>
        <w:separator/>
      </w:r>
    </w:p>
    <w:p w14:paraId="75158C1C" w14:textId="77777777" w:rsidR="00394B12" w:rsidRDefault="00394B12"/>
    <w:p w14:paraId="56AD169E" w14:textId="77777777" w:rsidR="00394B12" w:rsidRDefault="00394B12"/>
  </w:endnote>
  <w:endnote w:type="continuationSeparator" w:id="0">
    <w:p w14:paraId="23361618" w14:textId="77777777" w:rsidR="00394B12" w:rsidRDefault="00394B12" w:rsidP="0068194B">
      <w:r>
        <w:continuationSeparator/>
      </w:r>
    </w:p>
    <w:p w14:paraId="6CFA63AB" w14:textId="77777777" w:rsidR="00394B12" w:rsidRDefault="00394B12"/>
    <w:p w14:paraId="5CCE85DD" w14:textId="77777777" w:rsidR="00394B12" w:rsidRDefault="00394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A61F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F3DF4" w14:textId="77777777" w:rsidR="00394B12" w:rsidRDefault="00394B12" w:rsidP="0068194B">
      <w:r>
        <w:separator/>
      </w:r>
    </w:p>
    <w:p w14:paraId="412886F8" w14:textId="77777777" w:rsidR="00394B12" w:rsidRDefault="00394B12"/>
    <w:p w14:paraId="4ACE9CF4" w14:textId="77777777" w:rsidR="00394B12" w:rsidRDefault="00394B12"/>
  </w:footnote>
  <w:footnote w:type="continuationSeparator" w:id="0">
    <w:p w14:paraId="7AC8E323" w14:textId="77777777" w:rsidR="00394B12" w:rsidRDefault="00394B12" w:rsidP="0068194B">
      <w:r>
        <w:continuationSeparator/>
      </w:r>
    </w:p>
    <w:p w14:paraId="07BEB492" w14:textId="77777777" w:rsidR="00394B12" w:rsidRDefault="00394B12"/>
    <w:p w14:paraId="3A220C72" w14:textId="77777777" w:rsidR="00394B12" w:rsidRDefault="00394B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93A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164F1C" wp14:editId="4EE592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DB4D0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F2E84"/>
    <w:multiLevelType w:val="multilevel"/>
    <w:tmpl w:val="96B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E3FCEF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1477C9"/>
    <w:multiLevelType w:val="multilevel"/>
    <w:tmpl w:val="583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F741A"/>
    <w:multiLevelType w:val="multilevel"/>
    <w:tmpl w:val="F3AA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D52B9"/>
    <w:multiLevelType w:val="multilevel"/>
    <w:tmpl w:val="249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4398">
    <w:abstractNumId w:val="9"/>
  </w:num>
  <w:num w:numId="2" w16cid:durableId="1170098646">
    <w:abstractNumId w:val="8"/>
  </w:num>
  <w:num w:numId="3" w16cid:durableId="541136720">
    <w:abstractNumId w:val="7"/>
  </w:num>
  <w:num w:numId="4" w16cid:durableId="1808205171">
    <w:abstractNumId w:val="6"/>
  </w:num>
  <w:num w:numId="5" w16cid:durableId="409431405">
    <w:abstractNumId w:val="11"/>
  </w:num>
  <w:num w:numId="6" w16cid:durableId="779647469">
    <w:abstractNumId w:val="3"/>
  </w:num>
  <w:num w:numId="7" w16cid:durableId="742608071">
    <w:abstractNumId w:val="12"/>
  </w:num>
  <w:num w:numId="8" w16cid:durableId="476607476">
    <w:abstractNumId w:val="2"/>
  </w:num>
  <w:num w:numId="9" w16cid:durableId="780563496">
    <w:abstractNumId w:val="13"/>
  </w:num>
  <w:num w:numId="10" w16cid:durableId="1449663486">
    <w:abstractNumId w:val="5"/>
  </w:num>
  <w:num w:numId="11" w16cid:durableId="1914730733">
    <w:abstractNumId w:val="4"/>
  </w:num>
  <w:num w:numId="12" w16cid:durableId="26495275">
    <w:abstractNumId w:val="1"/>
  </w:num>
  <w:num w:numId="13" w16cid:durableId="1635911829">
    <w:abstractNumId w:val="0"/>
  </w:num>
  <w:num w:numId="14" w16cid:durableId="42219340">
    <w:abstractNumId w:val="16"/>
  </w:num>
  <w:num w:numId="15" w16cid:durableId="460226476">
    <w:abstractNumId w:val="15"/>
  </w:num>
  <w:num w:numId="16" w16cid:durableId="1195387880">
    <w:abstractNumId w:val="14"/>
  </w:num>
  <w:num w:numId="17" w16cid:durableId="267465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6"/>
    <w:rsid w:val="000001EF"/>
    <w:rsid w:val="0000281E"/>
    <w:rsid w:val="00007322"/>
    <w:rsid w:val="00007728"/>
    <w:rsid w:val="00022EB2"/>
    <w:rsid w:val="00024584"/>
    <w:rsid w:val="00024730"/>
    <w:rsid w:val="00026E49"/>
    <w:rsid w:val="00053022"/>
    <w:rsid w:val="00055397"/>
    <w:rsid w:val="00055E95"/>
    <w:rsid w:val="0007021F"/>
    <w:rsid w:val="000A7A03"/>
    <w:rsid w:val="000B2BA5"/>
    <w:rsid w:val="000C04EA"/>
    <w:rsid w:val="000F2F8C"/>
    <w:rsid w:val="0010006E"/>
    <w:rsid w:val="001045A8"/>
    <w:rsid w:val="00114A91"/>
    <w:rsid w:val="001427E1"/>
    <w:rsid w:val="00163668"/>
    <w:rsid w:val="00167327"/>
    <w:rsid w:val="00171566"/>
    <w:rsid w:val="00174676"/>
    <w:rsid w:val="001755A8"/>
    <w:rsid w:val="00184014"/>
    <w:rsid w:val="00192008"/>
    <w:rsid w:val="00193C4A"/>
    <w:rsid w:val="001C0E68"/>
    <w:rsid w:val="001C4B6F"/>
    <w:rsid w:val="001D0BF1"/>
    <w:rsid w:val="001D200B"/>
    <w:rsid w:val="001E2D8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24F"/>
    <w:rsid w:val="00236D54"/>
    <w:rsid w:val="00241D8C"/>
    <w:rsid w:val="00241FDB"/>
    <w:rsid w:val="0024720C"/>
    <w:rsid w:val="002617AE"/>
    <w:rsid w:val="002638D0"/>
    <w:rsid w:val="002642D9"/>
    <w:rsid w:val="002647D3"/>
    <w:rsid w:val="00275EAE"/>
    <w:rsid w:val="00294998"/>
    <w:rsid w:val="00297F18"/>
    <w:rsid w:val="002A1945"/>
    <w:rsid w:val="002B2958"/>
    <w:rsid w:val="002B3FC8"/>
    <w:rsid w:val="002B4248"/>
    <w:rsid w:val="002D23C5"/>
    <w:rsid w:val="002D6137"/>
    <w:rsid w:val="002E7E61"/>
    <w:rsid w:val="002F05E5"/>
    <w:rsid w:val="002F0FA5"/>
    <w:rsid w:val="002F254D"/>
    <w:rsid w:val="002F30E4"/>
    <w:rsid w:val="002F5B0D"/>
    <w:rsid w:val="00307140"/>
    <w:rsid w:val="00316DFF"/>
    <w:rsid w:val="00321CB3"/>
    <w:rsid w:val="00325B57"/>
    <w:rsid w:val="00336056"/>
    <w:rsid w:val="00345F27"/>
    <w:rsid w:val="003544E1"/>
    <w:rsid w:val="00366223"/>
    <w:rsid w:val="00366398"/>
    <w:rsid w:val="00394B12"/>
    <w:rsid w:val="003A0632"/>
    <w:rsid w:val="003A30E5"/>
    <w:rsid w:val="003A6ADF"/>
    <w:rsid w:val="003B5928"/>
    <w:rsid w:val="003D07B2"/>
    <w:rsid w:val="003D111E"/>
    <w:rsid w:val="003D380F"/>
    <w:rsid w:val="003E160D"/>
    <w:rsid w:val="003E5CCF"/>
    <w:rsid w:val="003F106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57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43"/>
    <w:rsid w:val="004E2794"/>
    <w:rsid w:val="00510392"/>
    <w:rsid w:val="00513E2A"/>
    <w:rsid w:val="00566A35"/>
    <w:rsid w:val="0056701E"/>
    <w:rsid w:val="005740D7"/>
    <w:rsid w:val="00574E1A"/>
    <w:rsid w:val="005A0F26"/>
    <w:rsid w:val="005A1B10"/>
    <w:rsid w:val="005A6850"/>
    <w:rsid w:val="005B1B1B"/>
    <w:rsid w:val="005B1EA3"/>
    <w:rsid w:val="005C42ED"/>
    <w:rsid w:val="005C5932"/>
    <w:rsid w:val="005D3CA7"/>
    <w:rsid w:val="005D4CC1"/>
    <w:rsid w:val="005E03D2"/>
    <w:rsid w:val="005E45E6"/>
    <w:rsid w:val="005F21CA"/>
    <w:rsid w:val="005F4B91"/>
    <w:rsid w:val="005F55D2"/>
    <w:rsid w:val="0062312F"/>
    <w:rsid w:val="00625F2C"/>
    <w:rsid w:val="006618E9"/>
    <w:rsid w:val="0068194B"/>
    <w:rsid w:val="00692703"/>
    <w:rsid w:val="006A1962"/>
    <w:rsid w:val="006A2385"/>
    <w:rsid w:val="006A2519"/>
    <w:rsid w:val="006A35F2"/>
    <w:rsid w:val="006B3B54"/>
    <w:rsid w:val="006B5D48"/>
    <w:rsid w:val="006B7D7B"/>
    <w:rsid w:val="006C1A5E"/>
    <w:rsid w:val="006C2F92"/>
    <w:rsid w:val="006D65FA"/>
    <w:rsid w:val="006E1507"/>
    <w:rsid w:val="0070344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3C2"/>
    <w:rsid w:val="007C0566"/>
    <w:rsid w:val="007C606B"/>
    <w:rsid w:val="007E576E"/>
    <w:rsid w:val="007E6A61"/>
    <w:rsid w:val="007F6F14"/>
    <w:rsid w:val="00801140"/>
    <w:rsid w:val="00803404"/>
    <w:rsid w:val="00827EEC"/>
    <w:rsid w:val="00834955"/>
    <w:rsid w:val="00845A5B"/>
    <w:rsid w:val="00851AEC"/>
    <w:rsid w:val="008520F0"/>
    <w:rsid w:val="00853D75"/>
    <w:rsid w:val="00855B59"/>
    <w:rsid w:val="00860461"/>
    <w:rsid w:val="0086487C"/>
    <w:rsid w:val="00870B20"/>
    <w:rsid w:val="008716F1"/>
    <w:rsid w:val="00872CE9"/>
    <w:rsid w:val="00877F86"/>
    <w:rsid w:val="00881FE0"/>
    <w:rsid w:val="008829F8"/>
    <w:rsid w:val="00885897"/>
    <w:rsid w:val="008A0095"/>
    <w:rsid w:val="008A6538"/>
    <w:rsid w:val="008C0700"/>
    <w:rsid w:val="008C7056"/>
    <w:rsid w:val="008D470E"/>
    <w:rsid w:val="008E3BCA"/>
    <w:rsid w:val="008F3B14"/>
    <w:rsid w:val="008F7E63"/>
    <w:rsid w:val="00901899"/>
    <w:rsid w:val="0090344B"/>
    <w:rsid w:val="00905715"/>
    <w:rsid w:val="0091321E"/>
    <w:rsid w:val="00913946"/>
    <w:rsid w:val="00914DCA"/>
    <w:rsid w:val="0092726B"/>
    <w:rsid w:val="009361BA"/>
    <w:rsid w:val="00944F78"/>
    <w:rsid w:val="009510E7"/>
    <w:rsid w:val="00952C89"/>
    <w:rsid w:val="009571D8"/>
    <w:rsid w:val="009650EA"/>
    <w:rsid w:val="009705DC"/>
    <w:rsid w:val="0097790C"/>
    <w:rsid w:val="0098506E"/>
    <w:rsid w:val="009A1E92"/>
    <w:rsid w:val="009A22F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A8A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65D"/>
    <w:rsid w:val="00AB2A2F"/>
    <w:rsid w:val="00AB32F8"/>
    <w:rsid w:val="00AB610B"/>
    <w:rsid w:val="00AD360E"/>
    <w:rsid w:val="00AD40FB"/>
    <w:rsid w:val="00AD782D"/>
    <w:rsid w:val="00AE7650"/>
    <w:rsid w:val="00B025B7"/>
    <w:rsid w:val="00B10EBE"/>
    <w:rsid w:val="00B12607"/>
    <w:rsid w:val="00B1601C"/>
    <w:rsid w:val="00B236F1"/>
    <w:rsid w:val="00B50F99"/>
    <w:rsid w:val="00B51D1B"/>
    <w:rsid w:val="00B53C7E"/>
    <w:rsid w:val="00B540F4"/>
    <w:rsid w:val="00B60FD0"/>
    <w:rsid w:val="00B622DF"/>
    <w:rsid w:val="00B6332A"/>
    <w:rsid w:val="00B652D5"/>
    <w:rsid w:val="00B81760"/>
    <w:rsid w:val="00B83764"/>
    <w:rsid w:val="00B8494C"/>
    <w:rsid w:val="00BA0D22"/>
    <w:rsid w:val="00BA1546"/>
    <w:rsid w:val="00BB4E51"/>
    <w:rsid w:val="00BD1214"/>
    <w:rsid w:val="00BD431F"/>
    <w:rsid w:val="00BE423E"/>
    <w:rsid w:val="00BF2825"/>
    <w:rsid w:val="00BF61AC"/>
    <w:rsid w:val="00C0477B"/>
    <w:rsid w:val="00C47FA6"/>
    <w:rsid w:val="00C57FC6"/>
    <w:rsid w:val="00C6526A"/>
    <w:rsid w:val="00C66A7D"/>
    <w:rsid w:val="00C779DA"/>
    <w:rsid w:val="00C814F7"/>
    <w:rsid w:val="00CA4B4D"/>
    <w:rsid w:val="00CB048F"/>
    <w:rsid w:val="00CB35C3"/>
    <w:rsid w:val="00CD323D"/>
    <w:rsid w:val="00CE4030"/>
    <w:rsid w:val="00CE64B3"/>
    <w:rsid w:val="00CE7D04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BDC"/>
    <w:rsid w:val="00DB7E1E"/>
    <w:rsid w:val="00DC1B78"/>
    <w:rsid w:val="00DC2A2F"/>
    <w:rsid w:val="00DC600B"/>
    <w:rsid w:val="00DE0FAA"/>
    <w:rsid w:val="00DE136D"/>
    <w:rsid w:val="00DE6534"/>
    <w:rsid w:val="00DE6DF6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03"/>
    <w:rsid w:val="00E9528E"/>
    <w:rsid w:val="00EA5099"/>
    <w:rsid w:val="00EC1351"/>
    <w:rsid w:val="00EC4CBF"/>
    <w:rsid w:val="00EE2CA8"/>
    <w:rsid w:val="00EF17E8"/>
    <w:rsid w:val="00EF51D9"/>
    <w:rsid w:val="00F130DD"/>
    <w:rsid w:val="00F17FFC"/>
    <w:rsid w:val="00F24884"/>
    <w:rsid w:val="00F34DD9"/>
    <w:rsid w:val="00F36E87"/>
    <w:rsid w:val="00F476C4"/>
    <w:rsid w:val="00F61DF9"/>
    <w:rsid w:val="00F81960"/>
    <w:rsid w:val="00F81CE0"/>
    <w:rsid w:val="00F82424"/>
    <w:rsid w:val="00F8769D"/>
    <w:rsid w:val="00F9350C"/>
    <w:rsid w:val="00F94EB5"/>
    <w:rsid w:val="00F9624D"/>
    <w:rsid w:val="00FA3061"/>
    <w:rsid w:val="00FB31C1"/>
    <w:rsid w:val="00FB58F2"/>
    <w:rsid w:val="00FC6AEA"/>
    <w:rsid w:val="00FD3B9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8ED6"/>
  <w15:chartTrackingRefBased/>
  <w15:docId w15:val="{8E9310E3-00D5-4B52-A329-7EB1321A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E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n-sapkota-88b95a18b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sisrajansapkot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apkotaraj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pkotarajan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2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586908328940B8BB27C7982E5D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7D80-A931-47B8-9875-A4405FBA0393}"/>
      </w:docPartPr>
      <w:docPartBody>
        <w:p w:rsidR="00DE41BE" w:rsidRDefault="000D06D0">
          <w:pPr>
            <w:pStyle w:val="B8586908328940B8BB27C7982E5DEF80"/>
          </w:pPr>
          <w:r w:rsidRPr="00CF1A49">
            <w:t>Experience</w:t>
          </w:r>
        </w:p>
      </w:docPartBody>
    </w:docPart>
    <w:docPart>
      <w:docPartPr>
        <w:name w:val="80CE16D746E748218B49127AD8A9E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F511-8B5B-47AA-A500-F5CFCF926B65}"/>
      </w:docPartPr>
      <w:docPartBody>
        <w:p w:rsidR="00DE41BE" w:rsidRDefault="000D06D0">
          <w:pPr>
            <w:pStyle w:val="80CE16D746E748218B49127AD8A9E6C3"/>
          </w:pPr>
          <w:r w:rsidRPr="00CF1A49">
            <w:t>Education</w:t>
          </w:r>
        </w:p>
      </w:docPartBody>
    </w:docPart>
    <w:docPart>
      <w:docPartPr>
        <w:name w:val="8CE2ACCC1B11447DB5F47F849EE4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F776-42AC-4ECE-815D-2428EF60964F}"/>
      </w:docPartPr>
      <w:docPartBody>
        <w:p w:rsidR="00DE41BE" w:rsidRDefault="000D06D0">
          <w:pPr>
            <w:pStyle w:val="8CE2ACCC1B11447DB5F47F849EE4439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7"/>
    <w:rsid w:val="000D06D0"/>
    <w:rsid w:val="001A2B37"/>
    <w:rsid w:val="002D4918"/>
    <w:rsid w:val="00310A23"/>
    <w:rsid w:val="00366223"/>
    <w:rsid w:val="003F38D8"/>
    <w:rsid w:val="004D5B85"/>
    <w:rsid w:val="0070344C"/>
    <w:rsid w:val="007F717C"/>
    <w:rsid w:val="00810FEC"/>
    <w:rsid w:val="009D05EF"/>
    <w:rsid w:val="00AE558B"/>
    <w:rsid w:val="00CE7D04"/>
    <w:rsid w:val="00DE41BE"/>
    <w:rsid w:val="00E3434B"/>
    <w:rsid w:val="00E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586908328940B8BB27C7982E5DEF80">
    <w:name w:val="B8586908328940B8BB27C7982E5DEF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CE16D746E748218B49127AD8A9E6C3">
    <w:name w:val="80CE16D746E748218B49127AD8A9E6C3"/>
  </w:style>
  <w:style w:type="paragraph" w:customStyle="1" w:styleId="8CE2ACCC1B11447DB5F47F849EE4439E">
    <w:name w:val="8CE2ACCC1B11447DB5F47F849EE4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Sapkota</dc:creator>
  <cp:keywords/>
  <dc:description/>
  <cp:lastModifiedBy>Rajan Sapkota</cp:lastModifiedBy>
  <cp:revision>3</cp:revision>
  <dcterms:created xsi:type="dcterms:W3CDTF">2024-06-30T09:13:00Z</dcterms:created>
  <dcterms:modified xsi:type="dcterms:W3CDTF">2024-07-01T08:28:00Z</dcterms:modified>
  <cp:category/>
</cp:coreProperties>
</file>